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698A4D5D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492D4A5A" w14:textId="3933965C" w:rsidR="003E1D56" w:rsidRDefault="001372DA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Reidco.</w:t>
                    </w:r>
                  </w:p>
                </w:tc>
              </w:sdtContent>
            </w:sdt>
          </w:tr>
          <w:tr w:rsidR="003E1D56" w14:paraId="5AC6130B" w14:textId="77777777">
            <w:trPr>
              <w:trHeight w:val="1440"/>
              <w:jc w:val="center"/>
            </w:trPr>
            <w:sdt>
              <w:sdtPr>
                <w:rPr>
                  <w:rStyle w:val="TitleChar"/>
                  <w:sz w:val="72"/>
                  <w:szCs w:val="72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79C6CD7C" w14:textId="3B365666" w:rsidR="003E1D56" w:rsidRPr="00DE7DDE" w:rsidRDefault="001372DA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Style w:val="TitleChar"/>
                        <w:sz w:val="72"/>
                        <w:szCs w:val="72"/>
                      </w:rPr>
                      <w:t xml:space="preserve">To </w:t>
                    </w:r>
                    <w:proofErr w:type="spellStart"/>
                    <w:r>
                      <w:rPr>
                        <w:rStyle w:val="TitleChar"/>
                        <w:sz w:val="72"/>
                        <w:szCs w:val="72"/>
                      </w:rPr>
                      <w:t>Boldy</w:t>
                    </w:r>
                    <w:proofErr w:type="spellEnd"/>
                    <w:r>
                      <w:rPr>
                        <w:rStyle w:val="TitleChar"/>
                        <w:sz w:val="72"/>
                        <w:szCs w:val="72"/>
                      </w:rPr>
                      <w:t xml:space="preserve"> Go…</w:t>
                    </w:r>
                  </w:p>
                </w:tc>
              </w:sdtContent>
            </w:sdt>
          </w:tr>
          <w:tr w:rsidR="003E1D56" w14:paraId="473855FF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7BD576B7" w14:textId="2A3DB7BC" w:rsidR="003E1D56" w:rsidRPr="003E1D56" w:rsidRDefault="00903F1D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val="en-US"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488A36E2" wp14:editId="754BDD3A">
                          <wp:simplePos x="0" y="0"/>
                          <wp:positionH relativeFrom="column">
                            <wp:posOffset>1757680</wp:posOffset>
                          </wp:positionH>
                          <wp:positionV relativeFrom="paragraph">
                            <wp:posOffset>-2302510</wp:posOffset>
                          </wp:positionV>
                          <wp:extent cx="2353310" cy="1019175"/>
                          <wp:effectExtent l="0" t="0" r="27940" b="28575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353310" cy="1019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6BF5EEF" w14:textId="0B459459" w:rsidR="003E1D56" w:rsidRDefault="003E1D56" w:rsidP="003E1D56">
                                      <w:pPr>
                                        <w:jc w:val="center"/>
                                      </w:pPr>
                                    </w:p>
                                    <w:p w14:paraId="633AF1D5" w14:textId="77E2E49F" w:rsidR="001372DA" w:rsidRPr="001372DA" w:rsidRDefault="001372DA" w:rsidP="001372DA">
                                      <w:pPr>
                                        <w:pStyle w:val="NoSpacing"/>
                                        <w:jc w:val="center"/>
                                        <w:rPr>
                                          <w:b/>
                                          <w:outline/>
                                          <w:noProof/>
                                          <w:color w:val="C0504D" w:themeColor="accent2"/>
                                          <w:sz w:val="72"/>
                                          <w:szCs w:val="72"/>
                                          <w:lang w:val="en-US" w:eastAsia="en-US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textOutline w14:w="6604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outline/>
                                          <w:noProof/>
                                          <w:color w:val="C0504D" w:themeColor="accent2"/>
                                          <w:sz w:val="72"/>
                                          <w:szCs w:val="72"/>
                                          <w:lang w:val="en-US" w:eastAsia="en-US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textOutline w14:w="6604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  <w:t>Reidco.</w:t>
                                      </w:r>
                                      <w:r>
                                        <w:rPr>
                                          <w:b/>
                                          <w:outline/>
                                          <w:noProof/>
                                          <w:color w:val="C0504D" w:themeColor="accent2"/>
                                          <w:sz w:val="72"/>
                                          <w:szCs w:val="72"/>
                                          <w:lang w:val="en-US" w:eastAsia="en-US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textOutline w14:w="6604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  <w:t xml:space="preserve"> here</w:t>
                                      </w:r>
                                    </w:p>
                                    <w:p w14:paraId="16A9AC67" w14:textId="419413B3" w:rsidR="003E1D56" w:rsidRPr="003E1D56" w:rsidRDefault="003E1D56" w:rsidP="003E1D56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E1D56"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Insert a Company Logo here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488A36E2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38.4pt;margin-top:-181.3pt;width:185.3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GhmAejiAAAADQEAAA8AAABkcnMvZG93bnJl&#10;di54bWxMj81OwzAQhO9IvIO1SFxQ6zSNnBLiVAgJBDcoCK5uvE0i/BNsNw1vz3KC486OZr6pt7M1&#10;bMIQB+8krJYZMHSt14PrJLy93i82wGJSTivjHUr4xgjb5vysVpX2J/eC0y51jEJcrJSEPqWx4jy2&#10;PVoVl35ER7+DD1YlOkPHdVAnCreG51kmuFWDo4ZejXjXY/u5O1oJm+Jx+ohP6+f3VhzMdboqp4ev&#10;IOXlxXx7AyzhnP7M8ItP6NAQ094fnY7MSMhLQehJwmItcgGMLKIoC2B7kvIsXwFvav5/RfMD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aGYB6OIAAAANAQAADwAAAAAAAAAAAAAAAACF&#10;BAAAZHJzL2Rvd25yZXYueG1sUEsFBgAAAAAEAAQA8wAAAJQFAAAAAA==&#10;">
                          <v:textbox>
                            <w:txbxContent>
                              <w:p w14:paraId="26BF5EEF" w14:textId="0B459459" w:rsidR="003E1D56" w:rsidRDefault="003E1D56" w:rsidP="003E1D56">
                                <w:pPr>
                                  <w:jc w:val="center"/>
                                </w:pPr>
                              </w:p>
                              <w:p w14:paraId="633AF1D5" w14:textId="77E2E49F" w:rsidR="001372DA" w:rsidRPr="001372DA" w:rsidRDefault="001372DA" w:rsidP="001372DA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outline/>
                                    <w:noProof/>
                                    <w:color w:val="C0504D" w:themeColor="accent2"/>
                                    <w:sz w:val="72"/>
                                    <w:szCs w:val="72"/>
                                    <w:lang w:val="en-US" w:eastAsia="en-US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outline/>
                                    <w:noProof/>
                                    <w:color w:val="C0504D" w:themeColor="accent2"/>
                                    <w:sz w:val="72"/>
                                    <w:szCs w:val="72"/>
                                    <w:lang w:val="en-US" w:eastAsia="en-US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Reidco.</w:t>
                                </w:r>
                                <w:r>
                                  <w:rPr>
                                    <w:b/>
                                    <w:outline/>
                                    <w:noProof/>
                                    <w:color w:val="C0504D" w:themeColor="accent2"/>
                                    <w:sz w:val="72"/>
                                    <w:szCs w:val="72"/>
                                    <w:lang w:val="en-US" w:eastAsia="en-US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 here</w:t>
                                </w:r>
                              </w:p>
                              <w:p w14:paraId="16A9AC67" w14:textId="419413B3"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E1D56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Insert a Company Logo here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1372DA"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2336" behindDoc="0" locked="0" layoutInCell="1" allowOverlap="1" wp14:anchorId="1CBE5F1F" wp14:editId="4E53E81A">
                          <wp:simplePos x="0" y="0"/>
                          <wp:positionH relativeFrom="column">
                            <wp:posOffset>2827020</wp:posOffset>
                          </wp:positionH>
                          <wp:positionV relativeFrom="paragraph">
                            <wp:posOffset>1514475</wp:posOffset>
                          </wp:positionV>
                          <wp:extent cx="2353310" cy="1019175"/>
                          <wp:effectExtent l="0" t="0" r="0" b="0"/>
                          <wp:wrapNone/>
                          <wp:docPr id="3" name="Text Box 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1828800" cy="1828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7BF2E7C" w14:textId="77777777" w:rsidR="001372DA" w:rsidRDefault="001372DA"/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1CBE5F1F" id="Text Box 3" o:spid="_x0000_s1027" type="#_x0000_t202" style="position:absolute;left:0;text-align:left;margin-left:222.6pt;margin-top:119.25pt;width:185.3pt;height:80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" filled="f" stroked="f">
                          <v:fill o:detectmouseclick="t"/>
                          <v:textbox style="mso-fit-shape-to-text:t">
                            <w:txbxContent>
                              <w:p w14:paraId="77BF2E7C" w14:textId="77777777" w:rsidR="001372DA" w:rsidRDefault="001372DA"/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1372DA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Star Trek Themed Side-scroll Shooter</w:t>
                    </w:r>
                  </w:sdtContent>
                </w:sdt>
              </w:p>
            </w:tc>
          </w:tr>
          <w:tr w:rsidR="003E1D56" w14:paraId="0AD0C3C3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747F9DE" w14:textId="77777777" w:rsidR="003E1D56" w:rsidRDefault="003E1D56">
                <w:pPr>
                  <w:pStyle w:val="NoSpacing"/>
                  <w:jc w:val="center"/>
                </w:pPr>
              </w:p>
              <w:p w14:paraId="7F499881" w14:textId="77777777" w:rsidR="003E1D56" w:rsidRDefault="003E1D56">
                <w:pPr>
                  <w:pStyle w:val="NoSpacing"/>
                  <w:jc w:val="center"/>
                </w:pPr>
              </w:p>
              <w:p w14:paraId="456C8B6B" w14:textId="77777777" w:rsidR="003E1D56" w:rsidRDefault="003E1D56">
                <w:pPr>
                  <w:pStyle w:val="NoSpacing"/>
                  <w:jc w:val="center"/>
                </w:pPr>
              </w:p>
              <w:p w14:paraId="702D59C4" w14:textId="77777777" w:rsidR="003E1D56" w:rsidRDefault="003E1D56">
                <w:pPr>
                  <w:pStyle w:val="NoSpacing"/>
                  <w:jc w:val="center"/>
                </w:pPr>
              </w:p>
              <w:p w14:paraId="16D9A280" w14:textId="77777777" w:rsidR="003E1D56" w:rsidRDefault="003E1D56">
                <w:pPr>
                  <w:pStyle w:val="NoSpacing"/>
                  <w:jc w:val="center"/>
                </w:pPr>
              </w:p>
              <w:p w14:paraId="363BCA5D" w14:textId="77777777" w:rsidR="003E1D56" w:rsidRDefault="003E1D56">
                <w:pPr>
                  <w:pStyle w:val="NoSpacing"/>
                  <w:jc w:val="center"/>
                </w:pPr>
              </w:p>
              <w:p w14:paraId="2ECF1EAA" w14:textId="77777777" w:rsidR="003E1D56" w:rsidRDefault="003E1D56">
                <w:pPr>
                  <w:pStyle w:val="NoSpacing"/>
                  <w:jc w:val="center"/>
                </w:pPr>
              </w:p>
              <w:p w14:paraId="5AD8212B" w14:textId="77777777" w:rsidR="003E1D56" w:rsidRDefault="003E1D56">
                <w:pPr>
                  <w:pStyle w:val="NoSpacing"/>
                  <w:jc w:val="center"/>
                </w:pPr>
              </w:p>
              <w:p w14:paraId="307D5E6A" w14:textId="70992D70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 xml:space="preserve">Version </w:t>
                </w:r>
                <w:r w:rsidR="00CD34EC">
                  <w:rPr>
                    <w:sz w:val="24"/>
                    <w:szCs w:val="24"/>
                  </w:rPr>
                  <w:t>0.1</w:t>
                </w:r>
              </w:p>
              <w:p w14:paraId="549BE2A5" w14:textId="77777777" w:rsidR="003E1D56" w:rsidRDefault="003E1D56">
                <w:pPr>
                  <w:pStyle w:val="NoSpacing"/>
                  <w:jc w:val="center"/>
                </w:pPr>
              </w:p>
              <w:p w14:paraId="7B52C17C" w14:textId="77777777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XX Games.</w:t>
                </w:r>
              </w:p>
              <w:p w14:paraId="30D5A151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0E9A703A" w14:textId="77777777" w:rsidR="003E1D56" w:rsidRDefault="003E1D56">
                <w:pPr>
                  <w:pStyle w:val="NoSpacing"/>
                  <w:jc w:val="center"/>
                </w:pPr>
              </w:p>
              <w:p w14:paraId="55D025B4" w14:textId="77777777" w:rsidR="003E1D56" w:rsidRDefault="003E1D56">
                <w:pPr>
                  <w:pStyle w:val="NoSpacing"/>
                  <w:jc w:val="center"/>
                </w:pPr>
              </w:p>
              <w:p w14:paraId="2D4352EB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4CDA107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5F2C0C6" w14:textId="43949189" w:rsidR="00CD34EC" w:rsidRPr="003E1D56" w:rsidRDefault="00903F1D" w:rsidP="00021BBC">
                <w:pPr>
                  <w:pStyle w:val="NoSpacing"/>
                  <w:jc w:val="center"/>
                  <w:rPr>
                    <w:b/>
                    <w:bCs/>
                    <w:sz w:val="28"/>
                    <w:szCs w:val="28"/>
                    <w:u w:val="single"/>
                  </w:rPr>
                </w:pPr>
                <w:r>
                  <w:rPr>
                    <w:b/>
                    <w:bCs/>
                    <w:sz w:val="28"/>
                    <w:szCs w:val="28"/>
                    <w:u w:val="single"/>
                  </w:rPr>
                  <w:t>Williams, Reid</w:t>
                </w:r>
                <w:bookmarkStart w:id="0" w:name="_GoBack"/>
                <w:bookmarkEnd w:id="0"/>
              </w:p>
            </w:tc>
          </w:tr>
          <w:tr w:rsidR="003E1D56" w14:paraId="7422AD4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4B7A430" w14:textId="77777777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715EC047" w14:textId="3ACFDB96" w:rsidR="003E1D56" w:rsidRDefault="003E1D56"/>
        <w:p w14:paraId="5B03603F" w14:textId="5CECF6C0"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58D4846D" w14:textId="77777777">
            <w:tc>
              <w:tcPr>
                <w:tcW w:w="5000" w:type="pct"/>
              </w:tcPr>
              <w:p w14:paraId="2B9045DA" w14:textId="4C9D46F1" w:rsidR="003E1D56" w:rsidRPr="003E1D56" w:rsidRDefault="001372DA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April 7th</w:t>
                </w:r>
                <w:r w:rsidR="00021BBC">
                  <w:rPr>
                    <w:sz w:val="24"/>
                    <w:szCs w:val="24"/>
                  </w:rPr>
                  <w:t xml:space="preserve"> 20</w:t>
                </w:r>
                <w:r w:rsidR="002B4A2E">
                  <w:rPr>
                    <w:sz w:val="24"/>
                    <w:szCs w:val="24"/>
                  </w:rPr>
                  <w:t>20</w:t>
                </w:r>
              </w:p>
            </w:tc>
          </w:tr>
        </w:tbl>
        <w:p w14:paraId="6BE92755" w14:textId="77777777" w:rsidR="003E1D56" w:rsidRDefault="003E1D56"/>
        <w:p w14:paraId="6A96CAA2" w14:textId="77777777" w:rsidR="003E1D56" w:rsidRDefault="003E1D56">
          <w:r>
            <w:br w:type="page"/>
          </w:r>
        </w:p>
      </w:sdtContent>
    </w:sdt>
    <w:p w14:paraId="35E89247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14:paraId="36407713" w14:textId="77777777" w:rsidR="009A4D42" w:rsidRP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14:paraId="6224E01A" w14:textId="77777777"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3BB63B3C" w14:textId="77777777"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14:paraId="590B34F4" w14:textId="77777777" w:rsid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>
        <w:rPr>
          <w:sz w:val="24"/>
          <w:szCs w:val="24"/>
        </w:rPr>
        <w:t xml:space="preserve">your document throughout the course of development.] </w:t>
      </w:r>
    </w:p>
    <w:p w14:paraId="1DFB4B69" w14:textId="77777777"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88BBA8" w14:textId="77777777"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14:paraId="349404EF" w14:textId="77777777" w:rsidR="00686D09" w:rsidRDefault="00686D09" w:rsidP="00686D09">
      <w:pPr>
        <w:jc w:val="right"/>
        <w:rPr>
          <w:sz w:val="24"/>
          <w:szCs w:val="24"/>
        </w:rPr>
      </w:pPr>
    </w:p>
    <w:p w14:paraId="2D8E03B1" w14:textId="77777777" w:rsidR="008C6B2D" w:rsidRDefault="008C6B2D" w:rsidP="00686D09">
      <w:pPr>
        <w:jc w:val="right"/>
        <w:rPr>
          <w:sz w:val="24"/>
          <w:szCs w:val="24"/>
        </w:rPr>
      </w:pPr>
    </w:p>
    <w:p w14:paraId="3C305FFD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14:paraId="26DF39B7" w14:textId="77777777" w:rsidR="009A4D42" w:rsidRPr="00BF4089" w:rsidRDefault="00BF4089" w:rsidP="00BF4089">
      <w:pPr>
        <w:pStyle w:val="ListParagraph"/>
        <w:rPr>
          <w:b/>
          <w:sz w:val="24"/>
          <w:szCs w:val="24"/>
        </w:rPr>
      </w:pPr>
      <w:r w:rsidRPr="00BF4089">
        <w:rPr>
          <w:i/>
          <w:sz w:val="24"/>
          <w:szCs w:val="24"/>
        </w:rPr>
        <w:t>(ensure you mention the goal of the game and how to win if applicable)</w:t>
      </w:r>
    </w:p>
    <w:p w14:paraId="5CB5DBEC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47C2E0A6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14:paraId="1A311A12" w14:textId="324E153C" w:rsidR="00686D09" w:rsidRDefault="001372DA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Side-Scroller</w:t>
      </w:r>
      <w:r w:rsidR="006C7CDE">
        <w:rPr>
          <w:i/>
          <w:sz w:val="24"/>
          <w:szCs w:val="24"/>
        </w:rPr>
        <w:t xml:space="preserve"> player movement mechanic.</w:t>
      </w:r>
    </w:p>
    <w:p w14:paraId="77376C87" w14:textId="6CAA0627" w:rsidR="006C7CDE" w:rsidRDefault="001372DA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Proton Torpedo destroys enemy ships to gain score.</w:t>
      </w:r>
    </w:p>
    <w:p w14:paraId="6C05AA99" w14:textId="797510DC" w:rsidR="006C7CDE" w:rsidRPr="00BF4089" w:rsidRDefault="006C7CDE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Player Navigates </w:t>
      </w:r>
      <w:r w:rsidR="001372DA">
        <w:rPr>
          <w:i/>
          <w:sz w:val="24"/>
          <w:szCs w:val="24"/>
        </w:rPr>
        <w:t>through space.</w:t>
      </w:r>
    </w:p>
    <w:p w14:paraId="68C1EF3E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7303FB08" w14:textId="77777777"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14:paraId="7AC2561E" w14:textId="760ED618" w:rsidR="009F6693" w:rsidRPr="00BF4089" w:rsidRDefault="001372DA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Side-Scroller</w:t>
      </w:r>
    </w:p>
    <w:p w14:paraId="0C6EB29D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DC6F24D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14:paraId="244A2F78" w14:textId="14C6C83A" w:rsidR="00BF4089" w:rsidRDefault="003B5920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W-A-S-</w:t>
      </w:r>
      <w:proofErr w:type="gramStart"/>
      <w:r>
        <w:rPr>
          <w:i/>
          <w:sz w:val="24"/>
          <w:szCs w:val="24"/>
        </w:rPr>
        <w:t>D :</w:t>
      </w:r>
      <w:proofErr w:type="gramEnd"/>
      <w:r>
        <w:rPr>
          <w:i/>
          <w:sz w:val="24"/>
          <w:szCs w:val="24"/>
        </w:rPr>
        <w:t xml:space="preserve"> Player Movement.</w:t>
      </w:r>
    </w:p>
    <w:p w14:paraId="291C5B82" w14:textId="5AD949B2" w:rsidR="003B5920" w:rsidRDefault="001372DA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Space: Proton Torpedo</w:t>
      </w:r>
    </w:p>
    <w:p w14:paraId="0728B6D9" w14:textId="77777777" w:rsidR="003B5920" w:rsidRPr="00BF4089" w:rsidRDefault="003B5920" w:rsidP="00BF4089">
      <w:pPr>
        <w:pStyle w:val="ListParagraph"/>
        <w:rPr>
          <w:i/>
          <w:sz w:val="24"/>
          <w:szCs w:val="24"/>
        </w:rPr>
      </w:pPr>
    </w:p>
    <w:p w14:paraId="4D0BCA9C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5868AF77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14:paraId="43205E8B" w14:textId="54FAD483" w:rsidR="00BF4089" w:rsidRPr="00BF4089" w:rsidRDefault="00995752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TBD</w:t>
      </w:r>
    </w:p>
    <w:p w14:paraId="4BD7CD11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30E2E576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14:paraId="0B89A302" w14:textId="3E3764C5" w:rsidR="00BF4089" w:rsidRPr="00BF4089" w:rsidRDefault="00995752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TBD</w:t>
      </w:r>
    </w:p>
    <w:p w14:paraId="3A3F2D9D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24C5A81E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14:paraId="4DCF56B2" w14:textId="0176446A" w:rsidR="00BF4089" w:rsidRPr="00BF4089" w:rsidRDefault="00995752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TBD</w:t>
      </w:r>
    </w:p>
    <w:p w14:paraId="263DD5AA" w14:textId="77777777" w:rsidR="00686D09" w:rsidRDefault="00686D09" w:rsidP="00686D09">
      <w:pPr>
        <w:rPr>
          <w:b/>
          <w:sz w:val="24"/>
          <w:szCs w:val="24"/>
        </w:rPr>
      </w:pPr>
    </w:p>
    <w:p w14:paraId="2D3A9CEC" w14:textId="77777777" w:rsidR="00BF4089" w:rsidRPr="008C6B2D" w:rsidRDefault="00BF4089" w:rsidP="00686D09">
      <w:pPr>
        <w:rPr>
          <w:b/>
          <w:sz w:val="24"/>
          <w:szCs w:val="24"/>
        </w:rPr>
      </w:pPr>
    </w:p>
    <w:p w14:paraId="3CA2CC1F" w14:textId="77777777"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14:paraId="4C7D988E" w14:textId="38B1D38E" w:rsidR="009F6693" w:rsidRPr="00BF4089" w:rsidRDefault="001372DA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Space the final frontier. These are the voyages of the Starship Centennial. Its continuing mission to seek out high marks and new learning techniques. To </w:t>
      </w:r>
      <w:proofErr w:type="spellStart"/>
      <w:r>
        <w:rPr>
          <w:i/>
          <w:sz w:val="24"/>
          <w:szCs w:val="24"/>
        </w:rPr>
        <w:t>boldy</w:t>
      </w:r>
      <w:proofErr w:type="spellEnd"/>
      <w:r>
        <w:rPr>
          <w:i/>
          <w:sz w:val="24"/>
          <w:szCs w:val="24"/>
        </w:rPr>
        <w:t xml:space="preserve"> go where no one has gone before.</w:t>
      </w:r>
    </w:p>
    <w:p w14:paraId="09524A85" w14:textId="77777777"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14:paraId="35017602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1418EC38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14:paraId="12573782" w14:textId="77777777" w:rsidR="001372DA" w:rsidRDefault="001372DA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Level 1 – Space</w:t>
      </w:r>
    </w:p>
    <w:p w14:paraId="0F06D879" w14:textId="77777777" w:rsidR="001372DA" w:rsidRDefault="001372DA" w:rsidP="00BF4089">
      <w:pPr>
        <w:pStyle w:val="ListParagraph"/>
        <w:rPr>
          <w:i/>
          <w:sz w:val="24"/>
          <w:szCs w:val="24"/>
        </w:rPr>
      </w:pPr>
    </w:p>
    <w:p w14:paraId="4B763F25" w14:textId="5F736667" w:rsidR="00995752" w:rsidRPr="00BF4089" w:rsidRDefault="001372DA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3 Enemy waves and 1 boss wave. </w:t>
      </w:r>
    </w:p>
    <w:p w14:paraId="53A2C141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25DCC889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14:paraId="2205F528" w14:textId="3A161C0B" w:rsidR="00686D09" w:rsidRPr="00995752" w:rsidRDefault="00995752" w:rsidP="00995752">
      <w:pPr>
        <w:ind w:left="720"/>
        <w:rPr>
          <w:b/>
          <w:i/>
          <w:iCs/>
          <w:sz w:val="24"/>
          <w:szCs w:val="24"/>
        </w:rPr>
      </w:pPr>
      <w:r w:rsidRPr="00995752">
        <w:rPr>
          <w:b/>
          <w:i/>
          <w:iCs/>
          <w:sz w:val="24"/>
          <w:szCs w:val="24"/>
        </w:rPr>
        <w:t>Level by level</w:t>
      </w:r>
    </w:p>
    <w:p w14:paraId="599ABAA6" w14:textId="77777777"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14:paraId="1FF75836" w14:textId="5816ECA8" w:rsidR="00686D09" w:rsidRPr="005C2F0F" w:rsidRDefault="001372DA" w:rsidP="005C2F0F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Picard or Kirk? Is that even a </w:t>
      </w:r>
      <w:proofErr w:type="gramStart"/>
      <w:r>
        <w:rPr>
          <w:i/>
          <w:sz w:val="24"/>
          <w:szCs w:val="24"/>
        </w:rPr>
        <w:t>question…</w:t>
      </w:r>
      <w:proofErr w:type="gramEnd"/>
    </w:p>
    <w:p w14:paraId="6EFFC44A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651A3F52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14:paraId="3AFC111E" w14:textId="5CDF223E" w:rsidR="005C2F0F" w:rsidRPr="005C2F0F" w:rsidRDefault="00995752" w:rsidP="005C2F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TBD</w:t>
      </w:r>
    </w:p>
    <w:p w14:paraId="73298E0D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1C3B86FB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14:paraId="0B5926AC" w14:textId="7CE1A0EB" w:rsidR="00686D09" w:rsidRDefault="001372DA" w:rsidP="001372DA">
      <w:pPr>
        <w:ind w:left="720"/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Klingon Bird of Prey</w:t>
      </w:r>
    </w:p>
    <w:p w14:paraId="76E75566" w14:textId="3B74D5D5" w:rsidR="001372DA" w:rsidRPr="00DE7DDE" w:rsidRDefault="001372DA" w:rsidP="001372DA">
      <w:pPr>
        <w:ind w:left="720"/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Borg Cube</w:t>
      </w:r>
    </w:p>
    <w:p w14:paraId="762D54D8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14:paraId="441CE3CC" w14:textId="36B1B774" w:rsidR="005C2F0F" w:rsidRPr="005C2F0F" w:rsidRDefault="001372DA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Proton Torpedo</w:t>
      </w:r>
    </w:p>
    <w:p w14:paraId="235BD05E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14557606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14:paraId="2D9D8FC9" w14:textId="6F615976" w:rsidR="00686D09" w:rsidRDefault="001372DA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Coins</w:t>
      </w:r>
    </w:p>
    <w:p w14:paraId="14667B8D" w14:textId="6CF341F5" w:rsidR="00DE7DDE" w:rsidRPr="005C2F0F" w:rsidRDefault="00DE7DDE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Health packs.</w:t>
      </w:r>
    </w:p>
    <w:p w14:paraId="10A1D010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2AB7B893" w14:textId="77777777"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14:paraId="6530B32C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18567BAC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14:paraId="48D34369" w14:textId="0BF6B9A4" w:rsidR="00686D09" w:rsidRPr="00995752" w:rsidRDefault="00995752" w:rsidP="00686D09">
      <w:pPr>
        <w:pStyle w:val="ListParagraph"/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TBD</w:t>
      </w:r>
    </w:p>
    <w:p w14:paraId="6BCDE962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557F576D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14:paraId="1149D022" w14:textId="04450099" w:rsidR="00686D09" w:rsidRPr="00995752" w:rsidRDefault="00995752" w:rsidP="00995752">
      <w:pPr>
        <w:ind w:left="720"/>
        <w:rPr>
          <w:bCs/>
          <w:i/>
          <w:iCs/>
          <w:sz w:val="24"/>
          <w:szCs w:val="24"/>
        </w:rPr>
      </w:pPr>
      <w:r w:rsidRPr="00995752">
        <w:rPr>
          <w:bCs/>
          <w:i/>
          <w:iCs/>
          <w:sz w:val="24"/>
          <w:szCs w:val="24"/>
        </w:rPr>
        <w:t>TBD</w:t>
      </w:r>
    </w:p>
    <w:p w14:paraId="57C27288" w14:textId="77777777"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14:paraId="59B09E80" w14:textId="3B87D399" w:rsidR="00686D09" w:rsidRDefault="00995752" w:rsidP="00995752">
      <w:pPr>
        <w:ind w:left="720"/>
        <w:rPr>
          <w:b/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>On enemy kill.</w:t>
      </w:r>
    </w:p>
    <w:p w14:paraId="64CD5C5D" w14:textId="5C624877" w:rsidR="00995752" w:rsidRPr="00995752" w:rsidRDefault="00995752" w:rsidP="00995752">
      <w:pPr>
        <w:ind w:left="720"/>
        <w:rPr>
          <w:b/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 xml:space="preserve">On </w:t>
      </w:r>
      <w:r w:rsidR="001372DA">
        <w:rPr>
          <w:b/>
          <w:i/>
          <w:iCs/>
          <w:sz w:val="24"/>
          <w:szCs w:val="24"/>
        </w:rPr>
        <w:t>coin collect.</w:t>
      </w:r>
    </w:p>
    <w:p w14:paraId="67BD7F32" w14:textId="77777777"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</w:t>
      </w:r>
      <w:proofErr w:type="gramStart"/>
      <w:r w:rsidRPr="008C6B2D">
        <w:rPr>
          <w:b/>
          <w:sz w:val="24"/>
          <w:szCs w:val="24"/>
        </w:rPr>
        <w:t>Mini-games</w:t>
      </w:r>
      <w:proofErr w:type="gramEnd"/>
    </w:p>
    <w:p w14:paraId="6BC5942D" w14:textId="7B2673AE" w:rsidR="00686D09" w:rsidRPr="008C6B2D" w:rsidRDefault="00995752" w:rsidP="00995752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TBD</w:t>
      </w:r>
    </w:p>
    <w:p w14:paraId="15D27B96" w14:textId="77777777"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14:paraId="46DBD912" w14:textId="5B7E1C6C" w:rsidR="00686D09" w:rsidRPr="008C6B2D" w:rsidRDefault="00995752" w:rsidP="00995752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TBD</w:t>
      </w:r>
    </w:p>
    <w:p w14:paraId="7B236E7D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14:paraId="1952A148" w14:textId="45B3C465" w:rsidR="00686D09" w:rsidRPr="008C6B2D" w:rsidRDefault="00995752" w:rsidP="00995752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TBD</w:t>
      </w:r>
    </w:p>
    <w:p w14:paraId="120201FA" w14:textId="77777777"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14:paraId="72129DD9" w14:textId="77777777"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14:paraId="4F3E795B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2AC264B6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14:paraId="7E9E6CFC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14:paraId="1EC7FBB5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7910017A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14:paraId="7615A465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14:paraId="3750B94B" w14:textId="77777777"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14:paraId="2EE13CCD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11E6540D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14:paraId="4C332674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14:paraId="6156FEAA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6174A762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14:paraId="53463C75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sectPr w:rsidR="005C2F0F" w:rsidRPr="005C2F0F" w:rsidSect="008E601F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FE488" w14:textId="77777777" w:rsidR="0013747E" w:rsidRDefault="0013747E" w:rsidP="00C152DC">
      <w:pPr>
        <w:spacing w:after="0" w:line="240" w:lineRule="auto"/>
      </w:pPr>
      <w:r>
        <w:separator/>
      </w:r>
    </w:p>
  </w:endnote>
  <w:endnote w:type="continuationSeparator" w:id="0">
    <w:p w14:paraId="15FAA727" w14:textId="77777777" w:rsidR="0013747E" w:rsidRDefault="0013747E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BC79E" w14:textId="77777777"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14:paraId="7735E3EB" w14:textId="77777777"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D25E9" w14:textId="77777777" w:rsidR="00AA765B" w:rsidRDefault="001372D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14:paraId="53643868" w14:textId="77777777"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57F5E" w14:textId="77777777" w:rsidR="0013747E" w:rsidRDefault="0013747E" w:rsidP="00C152DC">
      <w:pPr>
        <w:spacing w:after="0" w:line="240" w:lineRule="auto"/>
      </w:pPr>
      <w:r>
        <w:separator/>
      </w:r>
    </w:p>
  </w:footnote>
  <w:footnote w:type="continuationSeparator" w:id="0">
    <w:p w14:paraId="25BFD8B9" w14:textId="77777777" w:rsidR="0013747E" w:rsidRDefault="0013747E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 w14:paraId="2CEDD9E0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34EFD993" w14:textId="6464BC57"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372DA">
                <w:rPr>
                  <w:b/>
                  <w:bCs/>
                  <w:caps/>
                  <w:sz w:val="24"/>
                  <w:szCs w:val="24"/>
                </w:rPr>
                <w:t>To Boldy Go…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20-01-2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707AAA8D" w14:textId="3F4773E9" w:rsidR="00C152DC" w:rsidRDefault="002B4A2E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January 20, 2020</w:t>
              </w:r>
            </w:p>
          </w:tc>
        </w:sdtContent>
      </w:sdt>
    </w:tr>
  </w:tbl>
  <w:p w14:paraId="3BCC1ECC" w14:textId="77777777"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 w14:paraId="5E13A62D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20-01-2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71F817D2" w14:textId="0ED3D9DE" w:rsidR="00C152DC" w:rsidRPr="00C152DC" w:rsidRDefault="002B4A2E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January 20, 2020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55B6BA3D" w14:textId="41F85021"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372DA">
                <w:rPr>
                  <w:b/>
                  <w:bCs/>
                  <w:caps/>
                  <w:sz w:val="24"/>
                  <w:szCs w:val="24"/>
                </w:rPr>
                <w:t>To Boldy Go…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32DAFB64" w14:textId="77777777"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BC"/>
    <w:rsid w:val="00021BBC"/>
    <w:rsid w:val="00023AF4"/>
    <w:rsid w:val="00041C8A"/>
    <w:rsid w:val="00080D8D"/>
    <w:rsid w:val="001372DA"/>
    <w:rsid w:val="0013747E"/>
    <w:rsid w:val="002B4A2E"/>
    <w:rsid w:val="003B5920"/>
    <w:rsid w:val="003E1D34"/>
    <w:rsid w:val="003E1D56"/>
    <w:rsid w:val="00420F46"/>
    <w:rsid w:val="0052734F"/>
    <w:rsid w:val="005C2F0F"/>
    <w:rsid w:val="006505F5"/>
    <w:rsid w:val="00686D09"/>
    <w:rsid w:val="00691022"/>
    <w:rsid w:val="006C7CDE"/>
    <w:rsid w:val="006F3662"/>
    <w:rsid w:val="00744BAC"/>
    <w:rsid w:val="007D2A8E"/>
    <w:rsid w:val="00861C8E"/>
    <w:rsid w:val="008C6B2D"/>
    <w:rsid w:val="008E601F"/>
    <w:rsid w:val="008F3C94"/>
    <w:rsid w:val="00903F1D"/>
    <w:rsid w:val="00953C99"/>
    <w:rsid w:val="00995752"/>
    <w:rsid w:val="00996533"/>
    <w:rsid w:val="009A4D42"/>
    <w:rsid w:val="009F6693"/>
    <w:rsid w:val="00AA765B"/>
    <w:rsid w:val="00AD223E"/>
    <w:rsid w:val="00BF4089"/>
    <w:rsid w:val="00C152DC"/>
    <w:rsid w:val="00CD34EC"/>
    <w:rsid w:val="00D668E0"/>
    <w:rsid w:val="00D82416"/>
    <w:rsid w:val="00DE7DDE"/>
    <w:rsid w:val="00EB6F93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14E0E5"/>
  <w15:docId w15:val="{F9F046BC-0FF2-41F7-A91A-B672EDC6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paragraph" w:styleId="Title">
    <w:name w:val="Title"/>
    <w:basedOn w:val="Normal"/>
    <w:next w:val="Normal"/>
    <w:link w:val="TitleChar"/>
    <w:uiPriority w:val="10"/>
    <w:qFormat/>
    <w:rsid w:val="00DE7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DD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DDE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3278F57-44D3-468B-9173-01335903E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6</TotalTime>
  <Pages>7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Reidco.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Boldy Go…</dc:title>
  <dc:subject>Star Trek Themed Side-scroll Shooter</dc:subject>
  <dc:creator>[Type Author’s Name Here]</dc:creator>
  <cp:lastModifiedBy>Reid Richard Williams</cp:lastModifiedBy>
  <cp:revision>2</cp:revision>
  <dcterms:created xsi:type="dcterms:W3CDTF">2020-04-08T00:01:00Z</dcterms:created>
  <dcterms:modified xsi:type="dcterms:W3CDTF">2020-04-08T00:01:00Z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